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9156BC" w:rsidRDefault="00BC47D7" w:rsidP="009156BC">
          <w:r w:rsidRPr="009156BC">
            <w:rPr>
              <w:noProof/>
              <w:lang w:eastAsia="en-GB"/>
            </w:rPr>
            <w:drawing>
              <wp:inline distT="0" distB="0" distL="0" distR="0" wp14:anchorId="6F1A326B" wp14:editId="5B0D1D1E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9156BC" w:rsidRDefault="00BC47D7" w:rsidP="009156BC"/>
        <w:p w:rsidR="00BC47D7" w:rsidRPr="009156BC" w:rsidRDefault="00BC47D7" w:rsidP="009156BC"/>
        <w:p w:rsidR="00BC47D7" w:rsidRPr="009156BC" w:rsidRDefault="00BC47D7" w:rsidP="009156BC"/>
        <w:p w:rsidR="00BC47D7" w:rsidRPr="000D6254" w:rsidRDefault="004A2BA1" w:rsidP="009156BC">
          <w:pPr>
            <w:rPr>
              <w:b/>
              <w:sz w:val="96"/>
              <w:szCs w:val="96"/>
            </w:rPr>
          </w:pPr>
          <w:r w:rsidRPr="009156BC">
            <w:fldChar w:fldCharType="begin"/>
          </w:r>
          <w:r w:rsidR="00BC47D7" w:rsidRPr="009156BC">
            <w:instrText xml:space="preserve"> DOCPROPERTY  Subject  \* MERGEFORMAT </w:instrText>
          </w:r>
          <w:r w:rsidRPr="009156BC"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placeholder>
                <w:docPart w:val="A9F3844BADE44C508B9DA5ED03C1BC9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9156BC" w:rsidRPr="000D6254">
                <w:rPr>
                  <w:b/>
                  <w:sz w:val="96"/>
                  <w:szCs w:val="96"/>
                </w:rPr>
                <w:t>TargetAnalyser</w:t>
              </w:r>
              <w:proofErr w:type="spellEnd"/>
            </w:sdtContent>
          </w:sdt>
        </w:p>
        <w:p w:rsidR="00BC47D7" w:rsidRPr="009156BC" w:rsidRDefault="00DE39FC" w:rsidP="009156BC">
          <w:r w:rsidRPr="009156BC">
            <w:br w:type="page"/>
          </w:r>
        </w:p>
        <w:p w:rsidR="005F0E0B" w:rsidRPr="009156BC" w:rsidRDefault="005F0E0B" w:rsidP="000D6254">
          <w:pPr>
            <w:pStyle w:val="woanwareHeading1"/>
          </w:pPr>
          <w:r w:rsidRPr="009156BC">
            <w:lastRenderedPageBreak/>
            <w:t>About</w:t>
          </w:r>
        </w:p>
        <w:p w:rsidR="005F0E0B" w:rsidRPr="009156BC" w:rsidRDefault="005F0E0B" w:rsidP="009156BC"/>
        <w:p w:rsidR="005F0E0B" w:rsidRPr="009156BC" w:rsidRDefault="005F0E0B" w:rsidP="009156BC">
          <w:proofErr w:type="spellStart"/>
          <w:proofErr w:type="gramStart"/>
          <w:r w:rsidRPr="009156BC">
            <w:t>woanware</w:t>
          </w:r>
          <w:proofErr w:type="spellEnd"/>
          <w:proofErr w:type="gramEnd"/>
          <w:r w:rsidRPr="009156BC">
            <w:t xml:space="preserve"> is the name for a set of tools and applications I have written. The majority of the tools/applications are related to network</w:t>
          </w:r>
          <w:r w:rsidR="000451B7" w:rsidRPr="009156BC">
            <w:t>ing</w:t>
          </w:r>
          <w:r w:rsidRPr="009156BC">
            <w:t>, network security, application security or digital forensic tasks.</w:t>
          </w:r>
        </w:p>
        <w:p w:rsidR="005F0E0B" w:rsidRPr="009156BC" w:rsidRDefault="005F0E0B" w:rsidP="009156BC"/>
        <w:p w:rsidR="007076A2" w:rsidRPr="009156BC" w:rsidRDefault="005F0E0B" w:rsidP="009156BC">
          <w:r w:rsidRPr="009156BC">
            <w:t>The author has spent 6 years as a commercial programmer, over 5 years performing security testing (network infrastructure and applications) and then over a year of digital forensics.</w:t>
          </w:r>
        </w:p>
        <w:p w:rsidR="005F0E0B" w:rsidRPr="009156BC" w:rsidRDefault="005F0E0B" w:rsidP="009156BC">
          <w:r w:rsidRPr="009156BC">
            <w:br w:type="page"/>
          </w:r>
        </w:p>
        <w:p w:rsidR="00BC47D7" w:rsidRPr="009156BC" w:rsidRDefault="005F0E0B" w:rsidP="000D6254">
          <w:pPr>
            <w:pStyle w:val="woanwareHeading1"/>
          </w:pPr>
          <w:bookmarkStart w:id="0" w:name="_GoBack"/>
          <w:r w:rsidRPr="009156BC">
            <w:lastRenderedPageBreak/>
            <w:t>Introduction</w:t>
          </w:r>
        </w:p>
        <w:bookmarkEnd w:id="0"/>
        <w:p w:rsidR="00BC47D7" w:rsidRPr="009156BC" w:rsidRDefault="00BC47D7" w:rsidP="009156BC"/>
        <w:p w:rsidR="009156BC" w:rsidRPr="009156BC" w:rsidRDefault="009156BC" w:rsidP="009156BC"/>
        <w:p w:rsidR="009156BC" w:rsidRPr="009156BC" w:rsidRDefault="009156BC" w:rsidP="009156BC">
          <w:r w:rsidRPr="009156BC">
            <w:br w:type="page"/>
          </w:r>
        </w:p>
        <w:p w:rsidR="009156BC" w:rsidRPr="009156BC" w:rsidRDefault="009156BC" w:rsidP="009156BC">
          <w:pPr>
            <w:pStyle w:val="woanwareHeading1"/>
          </w:pPr>
          <w:r w:rsidRPr="009156BC">
            <w:lastRenderedPageBreak/>
            <w:t>History</w:t>
          </w:r>
        </w:p>
        <w:p w:rsidR="009156BC" w:rsidRPr="009156BC" w:rsidRDefault="009156BC" w:rsidP="009156BC"/>
        <w:p w:rsidR="009156BC" w:rsidRPr="009156BC" w:rsidRDefault="009156BC" w:rsidP="009156BC">
          <w:pPr>
            <w:rPr>
              <w:b/>
            </w:rPr>
          </w:pPr>
          <w:r w:rsidRPr="009156BC">
            <w:rPr>
              <w:b/>
            </w:rPr>
            <w:t>v0.0.6</w:t>
          </w:r>
        </w:p>
        <w:p w:rsidR="009156BC" w:rsidRDefault="009156BC" w:rsidP="009156BC">
          <w:pPr>
            <w:pStyle w:val="ListParagraph"/>
            <w:numPr>
              <w:ilvl w:val="0"/>
              <w:numId w:val="2"/>
            </w:numPr>
          </w:pPr>
          <w:r w:rsidRPr="009156BC">
            <w:t>Added Google Diagnostics as an IP/domain provider</w:t>
          </w:r>
        </w:p>
        <w:p w:rsidR="009156BC" w:rsidRDefault="009156BC" w:rsidP="009156BC">
          <w:pPr>
            <w:pStyle w:val="ListParagraph"/>
            <w:numPr>
              <w:ilvl w:val="0"/>
              <w:numId w:val="2"/>
            </w:numPr>
          </w:pPr>
          <w:proofErr w:type="spellStart"/>
          <w:r>
            <w:t>Modifed</w:t>
          </w:r>
          <w:proofErr w:type="spellEnd"/>
          <w:r>
            <w:t xml:space="preserve"> the </w:t>
          </w:r>
          <w:proofErr w:type="spellStart"/>
          <w:r>
            <w:t>robtek</w:t>
          </w:r>
          <w:proofErr w:type="spellEnd"/>
          <w:r>
            <w:t xml:space="preserve"> processing to stop duplicates</w:t>
          </w:r>
        </w:p>
        <w:p w:rsidR="006D4E41" w:rsidRDefault="006D4E41" w:rsidP="009156BC">
          <w:pPr>
            <w:pStyle w:val="ListParagraph"/>
            <w:numPr>
              <w:ilvl w:val="0"/>
              <w:numId w:val="2"/>
            </w:numPr>
          </w:pPr>
          <w:r>
            <w:t>Added the Parent URL and URL columns to the results list view</w:t>
          </w:r>
        </w:p>
        <w:p w:rsidR="009156BC" w:rsidRPr="009156BC" w:rsidRDefault="009156BC" w:rsidP="009156BC">
          <w:pPr>
            <w:rPr>
              <w:b/>
            </w:rPr>
          </w:pPr>
          <w:r w:rsidRPr="009156BC">
            <w:rPr>
              <w:b/>
            </w:rPr>
            <w:t>v0.0.5</w:t>
          </w:r>
        </w:p>
        <w:p w:rsidR="009156BC" w:rsidRDefault="009156BC" w:rsidP="009156BC">
          <w:pPr>
            <w:pStyle w:val="ListParagraph"/>
            <w:numPr>
              <w:ilvl w:val="0"/>
              <w:numId w:val="2"/>
            </w:numPr>
          </w:pPr>
          <w:r w:rsidRPr="009156BC">
            <w:t xml:space="preserve">Updated the </w:t>
          </w:r>
          <w:proofErr w:type="spellStart"/>
          <w:r w:rsidRPr="009156BC">
            <w:t>robtex</w:t>
          </w:r>
          <w:proofErr w:type="spellEnd"/>
          <w:r w:rsidRPr="009156BC">
            <w:t xml:space="preserve"> regex as they have modified the HTML</w:t>
          </w:r>
        </w:p>
        <w:p w:rsidR="009156BC" w:rsidRPr="009156BC" w:rsidRDefault="009156BC" w:rsidP="009156BC">
          <w:pPr>
            <w:pStyle w:val="ListParagraph"/>
            <w:numPr>
              <w:ilvl w:val="0"/>
              <w:numId w:val="2"/>
            </w:numPr>
          </w:pPr>
          <w:r w:rsidRPr="009156BC">
            <w:t>Added a spoof User-Agent since the Hurricane Electric queries were not working correctly</w:t>
          </w:r>
        </w:p>
        <w:p w:rsidR="009156BC" w:rsidRPr="009156BC" w:rsidRDefault="009156BC" w:rsidP="009156BC">
          <w:pPr>
            <w:rPr>
              <w:b/>
            </w:rPr>
          </w:pPr>
          <w:r w:rsidRPr="009156BC">
            <w:rPr>
              <w:b/>
            </w:rPr>
            <w:t>v0.0.4</w:t>
          </w:r>
        </w:p>
        <w:p w:rsidR="009156BC" w:rsidRDefault="009156BC" w:rsidP="009156BC">
          <w:pPr>
            <w:pStyle w:val="ListParagraph"/>
            <w:numPr>
              <w:ilvl w:val="0"/>
              <w:numId w:val="3"/>
            </w:numPr>
          </w:pPr>
          <w:r w:rsidRPr="009156BC">
            <w:t>Modified to allow user selection of sources/providers</w:t>
          </w:r>
        </w:p>
        <w:p w:rsidR="009156BC" w:rsidRDefault="009156BC" w:rsidP="009156BC">
          <w:pPr>
            <w:pStyle w:val="ListParagraph"/>
            <w:numPr>
              <w:ilvl w:val="0"/>
              <w:numId w:val="3"/>
            </w:numPr>
          </w:pPr>
          <w:r w:rsidRPr="009156BC">
            <w:t>Modified to persist user settings</w:t>
          </w:r>
        </w:p>
        <w:p w:rsidR="009156BC" w:rsidRDefault="009156BC" w:rsidP="009156BC">
          <w:pPr>
            <w:pStyle w:val="ListParagraph"/>
            <w:numPr>
              <w:ilvl w:val="0"/>
              <w:numId w:val="3"/>
            </w:numPr>
          </w:pPr>
          <w:r w:rsidRPr="009156BC">
            <w:t>Modified to allow command line running</w:t>
          </w:r>
        </w:p>
        <w:p w:rsidR="009156BC" w:rsidRDefault="009156BC" w:rsidP="009156BC">
          <w:pPr>
            <w:pStyle w:val="ListParagraph"/>
            <w:numPr>
              <w:ilvl w:val="0"/>
              <w:numId w:val="3"/>
            </w:numPr>
          </w:pPr>
          <w:r w:rsidRPr="009156BC">
            <w:t>Improved code layout</w:t>
          </w:r>
        </w:p>
        <w:p w:rsidR="009156BC" w:rsidRPr="009156BC" w:rsidRDefault="009156BC" w:rsidP="009156BC">
          <w:pPr>
            <w:pStyle w:val="ListParagraph"/>
            <w:numPr>
              <w:ilvl w:val="0"/>
              <w:numId w:val="3"/>
            </w:numPr>
          </w:pPr>
          <w:r w:rsidRPr="009156BC">
            <w:t>Added ability to export to CSV, XML and JSON</w:t>
          </w:r>
        </w:p>
        <w:p w:rsidR="009156BC" w:rsidRDefault="009156BC" w:rsidP="009156BC">
          <w:pPr>
            <w:rPr>
              <w:b/>
            </w:rPr>
          </w:pPr>
          <w:r>
            <w:rPr>
              <w:b/>
            </w:rPr>
            <w:t>v0.0.3</w:t>
          </w:r>
        </w:p>
        <w:p w:rsidR="009156BC" w:rsidRPr="009156BC" w:rsidRDefault="009156BC" w:rsidP="009156BC">
          <w:pPr>
            <w:pStyle w:val="ListParagraph"/>
            <w:numPr>
              <w:ilvl w:val="0"/>
              <w:numId w:val="4"/>
            </w:numPr>
            <w:rPr>
              <w:b/>
            </w:rPr>
          </w:pPr>
          <w:r w:rsidRPr="009156BC">
            <w:t>Added status updates</w:t>
          </w:r>
        </w:p>
        <w:p w:rsidR="009156BC" w:rsidRPr="009156BC" w:rsidRDefault="009156BC" w:rsidP="009156BC">
          <w:pPr>
            <w:pStyle w:val="ListParagraph"/>
            <w:numPr>
              <w:ilvl w:val="0"/>
              <w:numId w:val="4"/>
            </w:numPr>
            <w:rPr>
              <w:b/>
            </w:rPr>
          </w:pPr>
          <w:r w:rsidRPr="009156BC">
            <w:t xml:space="preserve">Added </w:t>
          </w:r>
          <w:proofErr w:type="spellStart"/>
          <w:r w:rsidRPr="009156BC">
            <w:t>HpHosts</w:t>
          </w:r>
          <w:proofErr w:type="spellEnd"/>
        </w:p>
        <w:p w:rsidR="009156BC" w:rsidRPr="009156BC" w:rsidRDefault="009156BC" w:rsidP="009156BC">
          <w:pPr>
            <w:pStyle w:val="ListParagraph"/>
            <w:numPr>
              <w:ilvl w:val="0"/>
              <w:numId w:val="4"/>
            </w:numPr>
            <w:rPr>
              <w:b/>
            </w:rPr>
          </w:pPr>
          <w:r w:rsidRPr="009156BC">
            <w:t>Added Hurricane Electric</w:t>
          </w:r>
        </w:p>
        <w:p w:rsidR="009156BC" w:rsidRPr="009156BC" w:rsidRDefault="009156BC" w:rsidP="009156BC">
          <w:pPr>
            <w:rPr>
              <w:b/>
            </w:rPr>
          </w:pPr>
          <w:r w:rsidRPr="009156BC">
            <w:rPr>
              <w:b/>
            </w:rPr>
            <w:t>v0.0.2</w:t>
          </w:r>
        </w:p>
        <w:p w:rsidR="009156BC" w:rsidRDefault="009156BC" w:rsidP="009156BC">
          <w:pPr>
            <w:pStyle w:val="ListParagraph"/>
            <w:numPr>
              <w:ilvl w:val="0"/>
              <w:numId w:val="5"/>
            </w:numPr>
          </w:pPr>
          <w:r w:rsidRPr="009156BC">
            <w:t xml:space="preserve">Added </w:t>
          </w:r>
          <w:proofErr w:type="spellStart"/>
          <w:r w:rsidRPr="009156BC">
            <w:t>threadexpert</w:t>
          </w:r>
          <w:proofErr w:type="spellEnd"/>
          <w:r w:rsidRPr="009156BC">
            <w:t xml:space="preserve"> MD5 lookup</w:t>
          </w:r>
        </w:p>
        <w:p w:rsidR="009156BC" w:rsidRDefault="009156BC" w:rsidP="009156BC">
          <w:pPr>
            <w:pStyle w:val="ListParagraph"/>
            <w:numPr>
              <w:ilvl w:val="0"/>
              <w:numId w:val="5"/>
            </w:numPr>
          </w:pPr>
          <w:r w:rsidRPr="009156BC">
            <w:t xml:space="preserve">Added </w:t>
          </w:r>
          <w:proofErr w:type="spellStart"/>
          <w:r w:rsidRPr="009156BC">
            <w:t>VxVault</w:t>
          </w:r>
          <w:proofErr w:type="spellEnd"/>
          <w:r w:rsidRPr="009156BC">
            <w:t xml:space="preserve"> MD5 lookup</w:t>
          </w:r>
        </w:p>
        <w:p w:rsidR="009156BC" w:rsidRDefault="009156BC" w:rsidP="009156BC">
          <w:pPr>
            <w:pStyle w:val="ListParagraph"/>
            <w:numPr>
              <w:ilvl w:val="0"/>
              <w:numId w:val="5"/>
            </w:numPr>
          </w:pPr>
          <w:r w:rsidRPr="009156BC">
            <w:t xml:space="preserve">Added </w:t>
          </w:r>
          <w:proofErr w:type="spellStart"/>
          <w:r w:rsidRPr="009156BC">
            <w:t>MinotaurAnalysis</w:t>
          </w:r>
          <w:proofErr w:type="spellEnd"/>
          <w:r w:rsidRPr="009156BC">
            <w:t xml:space="preserve"> MD5 lookup</w:t>
          </w:r>
        </w:p>
        <w:p w:rsidR="009156BC" w:rsidRDefault="009156BC" w:rsidP="009156BC">
          <w:pPr>
            <w:pStyle w:val="ListParagraph"/>
            <w:numPr>
              <w:ilvl w:val="0"/>
              <w:numId w:val="5"/>
            </w:numPr>
          </w:pPr>
          <w:r w:rsidRPr="009156BC">
            <w:t xml:space="preserve">Added </w:t>
          </w:r>
          <w:proofErr w:type="spellStart"/>
          <w:r w:rsidRPr="009156BC">
            <w:t>VirusTotal</w:t>
          </w:r>
          <w:proofErr w:type="spellEnd"/>
          <w:r w:rsidRPr="009156BC">
            <w:t xml:space="preserve"> MD5 lookup</w:t>
          </w:r>
        </w:p>
        <w:p w:rsidR="009156BC" w:rsidRDefault="009156BC" w:rsidP="009156BC">
          <w:pPr>
            <w:pStyle w:val="ListParagraph"/>
            <w:numPr>
              <w:ilvl w:val="0"/>
              <w:numId w:val="5"/>
            </w:numPr>
          </w:pPr>
          <w:r w:rsidRPr="009156BC">
            <w:t>Added BKN passive DNS lookup</w:t>
          </w:r>
        </w:p>
        <w:p w:rsidR="009156BC" w:rsidRDefault="009156BC" w:rsidP="009156BC">
          <w:pPr>
            <w:pStyle w:val="ListParagraph"/>
            <w:numPr>
              <w:ilvl w:val="0"/>
              <w:numId w:val="5"/>
            </w:numPr>
          </w:pPr>
          <w:r w:rsidRPr="009156BC">
            <w:t xml:space="preserve">Added </w:t>
          </w:r>
          <w:proofErr w:type="spellStart"/>
          <w:r w:rsidRPr="009156BC">
            <w:t>VirusTotal</w:t>
          </w:r>
          <w:proofErr w:type="spellEnd"/>
          <w:r w:rsidRPr="009156BC">
            <w:t xml:space="preserve"> passive DNS lookup</w:t>
          </w:r>
        </w:p>
        <w:p w:rsidR="009156BC" w:rsidRPr="009156BC" w:rsidRDefault="009156BC" w:rsidP="009156BC">
          <w:pPr>
            <w:pStyle w:val="ListParagraph"/>
            <w:numPr>
              <w:ilvl w:val="0"/>
              <w:numId w:val="5"/>
            </w:numPr>
          </w:pPr>
          <w:r w:rsidRPr="009156BC">
            <w:t>Added retry capability</w:t>
          </w:r>
        </w:p>
        <w:p w:rsidR="009156BC" w:rsidRDefault="009156BC" w:rsidP="009156BC">
          <w:pPr>
            <w:rPr>
              <w:b/>
            </w:rPr>
          </w:pPr>
          <w:r>
            <w:rPr>
              <w:b/>
            </w:rPr>
            <w:t>v0.0.1</w:t>
          </w:r>
        </w:p>
        <w:p w:rsidR="009156BC" w:rsidRPr="009156BC" w:rsidRDefault="009156BC" w:rsidP="009156BC">
          <w:pPr>
            <w:pStyle w:val="ListParagraph"/>
            <w:numPr>
              <w:ilvl w:val="0"/>
              <w:numId w:val="6"/>
            </w:numPr>
            <w:rPr>
              <w:b/>
            </w:rPr>
          </w:pPr>
          <w:r w:rsidRPr="009156BC">
            <w:t>Initial release</w:t>
          </w:r>
        </w:p>
        <w:p w:rsidR="00DE39FC" w:rsidRPr="009156BC" w:rsidRDefault="00D216BD" w:rsidP="009156BC"/>
      </w:sdtContent>
    </w:sdt>
    <w:sectPr w:rsidR="00DE39FC" w:rsidRPr="009156BC" w:rsidSect="00DE39F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6BD" w:rsidRDefault="00D216BD" w:rsidP="00837CCD">
      <w:pPr>
        <w:spacing w:after="0" w:line="240" w:lineRule="auto"/>
      </w:pPr>
      <w:r>
        <w:separator/>
      </w:r>
    </w:p>
  </w:endnote>
  <w:endnote w:type="continuationSeparator" w:id="0">
    <w:p w:rsidR="00D216BD" w:rsidRDefault="00D216BD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0D6254">
            <w:rPr>
              <w:noProof/>
            </w:rPr>
            <w:t>3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6BD" w:rsidRDefault="00D216BD" w:rsidP="00837CCD">
      <w:pPr>
        <w:spacing w:after="0" w:line="240" w:lineRule="auto"/>
      </w:pPr>
      <w:r>
        <w:separator/>
      </w:r>
    </w:p>
  </w:footnote>
  <w:footnote w:type="continuationSeparator" w:id="0">
    <w:p w:rsidR="00D216BD" w:rsidRDefault="00D216BD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24"/>
      <w:gridCol w:w="2302"/>
    </w:tblGrid>
    <w:tr w:rsidR="00C27B4E" w:rsidTr="00BC47D7">
      <w:trPr>
        <w:trHeight w:val="288"/>
      </w:trPr>
      <w:sdt>
        <w:sdtPr>
          <w:alias w:val="Title"/>
          <w:id w:val="77761602"/>
          <w:placeholder>
            <w:docPart w:val="A9F3844BADE44C508B9DA5ED03C1BC9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 w:rsidRPr="00C45BD3">
                <w:t>woanware</w:t>
              </w:r>
              <w:proofErr w:type="spellEnd"/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37ED"/>
    <w:multiLevelType w:val="hybridMultilevel"/>
    <w:tmpl w:val="84A8B19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B9517A"/>
    <w:multiLevelType w:val="hybridMultilevel"/>
    <w:tmpl w:val="69E876E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D738F9"/>
    <w:multiLevelType w:val="hybridMultilevel"/>
    <w:tmpl w:val="DD5CA98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3E59CC"/>
    <w:multiLevelType w:val="hybridMultilevel"/>
    <w:tmpl w:val="817AA93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46150"/>
    <w:multiLevelType w:val="hybridMultilevel"/>
    <w:tmpl w:val="F690814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5944A7"/>
    <w:multiLevelType w:val="hybridMultilevel"/>
    <w:tmpl w:val="1B94674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BC"/>
    <w:rsid w:val="000451B7"/>
    <w:rsid w:val="000D6254"/>
    <w:rsid w:val="00280E99"/>
    <w:rsid w:val="002F1C36"/>
    <w:rsid w:val="0033013E"/>
    <w:rsid w:val="00391705"/>
    <w:rsid w:val="00427637"/>
    <w:rsid w:val="00462AF3"/>
    <w:rsid w:val="00474BE1"/>
    <w:rsid w:val="004A2BA1"/>
    <w:rsid w:val="005F0E0B"/>
    <w:rsid w:val="00630D31"/>
    <w:rsid w:val="006D4E41"/>
    <w:rsid w:val="007076A2"/>
    <w:rsid w:val="00837CCD"/>
    <w:rsid w:val="008708A8"/>
    <w:rsid w:val="008A4928"/>
    <w:rsid w:val="009156BC"/>
    <w:rsid w:val="00A93285"/>
    <w:rsid w:val="00AA7C96"/>
    <w:rsid w:val="00AF48B1"/>
    <w:rsid w:val="00AF76C1"/>
    <w:rsid w:val="00BC47D7"/>
    <w:rsid w:val="00C27B4E"/>
    <w:rsid w:val="00C45BD3"/>
    <w:rsid w:val="00CE34B3"/>
    <w:rsid w:val="00D216BD"/>
    <w:rsid w:val="00D22827"/>
    <w:rsid w:val="00D7468B"/>
    <w:rsid w:val="00D85E59"/>
    <w:rsid w:val="00D930EB"/>
    <w:rsid w:val="00DA6E1F"/>
    <w:rsid w:val="00DE39FC"/>
    <w:rsid w:val="00E8099D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F1CFE4-1444-4469-8FE0-27A82919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6BC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9156BC"/>
    <w:rPr>
      <w:rFonts w:ascii="Segoe UI" w:hAnsi="Segoe U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9156BC"/>
    <w:rPr>
      <w:rFonts w:ascii="Segoe UI" w:eastAsiaTheme="majorEastAsia" w:hAnsi="Segoe U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9156BC"/>
    <w:rPr>
      <w:rFonts w:ascii="Segoe UI" w:hAnsi="Segoe U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9156BC"/>
    <w:rPr>
      <w:rFonts w:ascii="Segoe UI" w:eastAsiaTheme="majorEastAsia" w:hAnsi="Segoe U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15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F3844BADE44C508B9DA5ED03C1B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E8C78-5D22-4059-B05D-EED1B949DFC7}"/>
      </w:docPartPr>
      <w:docPartBody>
        <w:p w:rsidR="006414AA" w:rsidRDefault="00A65458">
          <w:pPr>
            <w:pStyle w:val="A9F3844BADE44C508B9DA5ED03C1BC99"/>
          </w:pPr>
          <w:r w:rsidRPr="00BF4107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58"/>
    <w:rsid w:val="000A0C7F"/>
    <w:rsid w:val="006414AA"/>
    <w:rsid w:val="00A6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F3844BADE44C508B9DA5ED03C1BC99">
    <w:name w:val="A9F3844BADE44C508B9DA5ED03C1BC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29F07E-1C0B-4463-84A4-13E7A22B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103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1311</CharactersWithSpaces>
  <SharedDoc>false</SharedDoc>
  <HyperlinkBase>http://www.woanware.co.uk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TargetAnalyser</dc:subject>
  <dc:creator>context</dc:creator>
  <cp:lastModifiedBy>context</cp:lastModifiedBy>
  <cp:revision>4</cp:revision>
  <cp:lastPrinted>2010-05-27T18:44:00Z</cp:lastPrinted>
  <dcterms:created xsi:type="dcterms:W3CDTF">2013-07-01T08:31:00Z</dcterms:created>
  <dcterms:modified xsi:type="dcterms:W3CDTF">2013-07-09T14:27:00Z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